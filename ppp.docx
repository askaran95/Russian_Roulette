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EF0E46" w:rsidRDefault="002554CD" w:rsidP="00EF0E46">
      <w:pPr>
        <w:pStyle w:val="Title"/>
        <w:rPr>
          <w:i/>
        </w:rPr>
      </w:pPr>
      <w:bookmarkStart w:id="0" w:name="_Toc321147149"/>
      <w:bookmarkStart w:id="1" w:name="_Toc318188227"/>
      <w:bookmarkStart w:id="2" w:name="_Toc318188327"/>
      <w:bookmarkStart w:id="3" w:name="_Toc318189312"/>
      <w:bookmarkStart w:id="4" w:name="_Toc321147011"/>
      <w:r w:rsidRPr="00EF0E46">
        <w:rPr>
          <w:i/>
          <w:noProof/>
        </w:rPr>
        <w:drawing>
          <wp:inline distT="0" distB="0" distL="0" distR="0" wp14:anchorId="0446AF6B" wp14:editId="26C45C9C">
            <wp:extent cx="6402365" cy="3838646"/>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451212" cy="3867933"/>
                    </a:xfrm>
                    <a:prstGeom prst="rect">
                      <a:avLst/>
                    </a:prstGeom>
                    <a:noFill/>
                    <a:ln w="254000" cap="rnd">
                      <a:noFill/>
                    </a:ln>
                    <a:effectLst/>
                  </pic:spPr>
                </pic:pic>
              </a:graphicData>
            </a:graphic>
          </wp:inline>
        </w:drawing>
      </w:r>
    </w:p>
    <w:bookmarkEnd w:id="0"/>
    <w:bookmarkEnd w:id="1"/>
    <w:bookmarkEnd w:id="2"/>
    <w:bookmarkEnd w:id="3"/>
    <w:bookmarkEnd w:id="4"/>
    <w:p w:rsidR="00EF0E46" w:rsidRDefault="00BC3952" w:rsidP="00EF0E46">
      <w:pPr>
        <w:pStyle w:val="Title"/>
      </w:pPr>
      <w:r>
        <w:t>RUSSIAN ROULLETE</w:t>
      </w:r>
    </w:p>
    <w:p w:rsidR="00C6554A" w:rsidRPr="00EF0E46" w:rsidRDefault="00C6554A" w:rsidP="00EF0E46">
      <w:pPr>
        <w:pStyle w:val="Title"/>
        <w:rPr>
          <w:i/>
          <w:sz w:val="48"/>
          <w:szCs w:val="48"/>
        </w:rPr>
      </w:pPr>
    </w:p>
    <w:p w:rsidR="00C6554A" w:rsidRDefault="00EF0E46" w:rsidP="00C6554A">
      <w:pPr>
        <w:pStyle w:val="Heading1"/>
      </w:pPr>
      <w:r>
        <w:t>INTRODUCTION</w:t>
      </w:r>
    </w:p>
    <w:p w:rsidR="00C6554A" w:rsidRDefault="00DD1FEB" w:rsidP="004E5079">
      <w:pPr>
        <w:pStyle w:val="Heading1"/>
      </w:pPr>
      <w:r>
        <w:t xml:space="preserve">This assignment involves Russian </w:t>
      </w:r>
      <w:proofErr w:type="spellStart"/>
      <w:r>
        <w:t>Roullete</w:t>
      </w:r>
      <w:proofErr w:type="spellEnd"/>
      <w:r>
        <w:t xml:space="preserve"> with Gun,</w:t>
      </w:r>
    </w:p>
    <w:p w:rsidR="00DD1FEB" w:rsidRDefault="00DD1FEB" w:rsidP="00EF0E46">
      <w:r>
        <w:t>I added some buttons</w:t>
      </w:r>
      <w:r w:rsidR="004E5079">
        <w:t>,</w:t>
      </w:r>
      <w:r w:rsidR="006F0A29">
        <w:t xml:space="preserve"> labels and picture </w:t>
      </w:r>
      <w:r w:rsidR="004E5079">
        <w:t>box</w:t>
      </w:r>
      <w:r w:rsidR="004474CD">
        <w:t xml:space="preserve"> </w:t>
      </w:r>
      <w:r w:rsidR="006F0A29">
        <w:t>(GIF)</w:t>
      </w:r>
      <w:r w:rsidR="004E5079">
        <w:t xml:space="preserve">. </w:t>
      </w:r>
      <w:r>
        <w:t xml:space="preserve"> </w:t>
      </w:r>
      <w:r w:rsidR="006F0A29">
        <w:t>Buttons like LOAD</w:t>
      </w:r>
      <w:r>
        <w:t>,</w:t>
      </w:r>
      <w:r w:rsidR="006F0A29">
        <w:t xml:space="preserve"> </w:t>
      </w:r>
      <w:r>
        <w:t>SPIN and FIRE and</w:t>
      </w:r>
      <w:r w:rsidR="006F0A29">
        <w:t xml:space="preserve"> I</w:t>
      </w:r>
      <w:r>
        <w:t xml:space="preserve"> described their functions.</w:t>
      </w:r>
    </w:p>
    <w:p w:rsidR="00DD1FEB" w:rsidRDefault="00DD1FEB" w:rsidP="00EF0E46">
      <w:pPr>
        <w:rPr>
          <w:sz w:val="32"/>
          <w:szCs w:val="32"/>
        </w:rPr>
      </w:pPr>
      <w:r>
        <w:rPr>
          <w:sz w:val="32"/>
          <w:szCs w:val="32"/>
        </w:rPr>
        <w:t>The program runs like this:-</w:t>
      </w:r>
    </w:p>
    <w:p w:rsidR="00245F4D" w:rsidRDefault="00245F4D" w:rsidP="00EF0E46">
      <w:pPr>
        <w:rPr>
          <w:sz w:val="32"/>
          <w:szCs w:val="32"/>
        </w:rPr>
      </w:pPr>
    </w:p>
    <w:p w:rsidR="00245F4D" w:rsidRPr="00DD1FEB" w:rsidRDefault="00245F4D" w:rsidP="00EF0E46">
      <w:pPr>
        <w:rPr>
          <w:sz w:val="32"/>
          <w:szCs w:val="32"/>
        </w:rPr>
      </w:pPr>
    </w:p>
    <w:p w:rsidR="00C6554A" w:rsidRPr="00B85B2B" w:rsidRDefault="00B85B2B" w:rsidP="00C6554A">
      <w:pPr>
        <w:pStyle w:val="Heading2"/>
        <w:rPr>
          <w:color w:val="595959" w:themeColor="text1" w:themeTint="A6"/>
          <w:sz w:val="40"/>
          <w:szCs w:val="40"/>
        </w:rPr>
      </w:pPr>
      <w:r>
        <w:rPr>
          <w:color w:val="595959" w:themeColor="text1" w:themeTint="A6"/>
          <w:sz w:val="40"/>
          <w:szCs w:val="40"/>
        </w:rPr>
        <w:lastRenderedPageBreak/>
        <w:t>LOAD BUTTON</w:t>
      </w:r>
    </w:p>
    <w:p w:rsidR="00B85B2B" w:rsidRPr="00B85B2B" w:rsidRDefault="00245F4D" w:rsidP="00B85B2B">
      <w:pPr>
        <w:pStyle w:val="Heading1"/>
      </w:pPr>
      <w:r>
        <w:t xml:space="preserve"> When you click on the load button then bullets will loaded into</w:t>
      </w:r>
      <w:r>
        <w:t xml:space="preserve"> the chamber of </w:t>
      </w:r>
      <w:r w:rsidR="004E5079">
        <w:t>a</w:t>
      </w:r>
      <w:r>
        <w:t xml:space="preserve"> </w:t>
      </w:r>
      <w:r>
        <w:t>revolver</w:t>
      </w:r>
      <w:r w:rsidR="00B85B2B">
        <w:t>.</w:t>
      </w:r>
      <w:r w:rsidR="004E5079">
        <w:t xml:space="preserve"> </w:t>
      </w:r>
      <w:r w:rsidR="00B85B2B">
        <w:t>Loading</w:t>
      </w:r>
      <w:r w:rsidR="004E5079">
        <w:t xml:space="preserve"> chamber of revolver </w:t>
      </w:r>
      <w:r w:rsidR="00B85B2B">
        <w:t>GIF will appear on the form1.</w:t>
      </w:r>
      <w:r w:rsidR="00B85B2B" w:rsidRPr="00B85B2B">
        <w:t xml:space="preserve"> </w:t>
      </w:r>
    </w:p>
    <w:p w:rsidR="002C74C0" w:rsidRDefault="00FD38AD" w:rsidP="00245F4D"/>
    <w:p w:rsidR="00B85B2B" w:rsidRDefault="00B85B2B" w:rsidP="00245F4D">
      <w:pPr>
        <w:rPr>
          <w:sz w:val="40"/>
          <w:szCs w:val="40"/>
        </w:rPr>
      </w:pPr>
      <w:r>
        <w:rPr>
          <w:sz w:val="40"/>
          <w:szCs w:val="40"/>
        </w:rPr>
        <w:t>SPIN BUTTON</w:t>
      </w:r>
    </w:p>
    <w:p w:rsidR="004E5079" w:rsidRDefault="004E5079" w:rsidP="004E5079">
      <w:pPr>
        <w:pStyle w:val="Heading1"/>
      </w:pPr>
      <w:r>
        <w:rPr>
          <w:color w:val="007DEB" w:themeColor="background2" w:themeShade="80"/>
          <w:szCs w:val="32"/>
        </w:rPr>
        <w:t xml:space="preserve">After clicking on the button SPIN BUTTON </w:t>
      </w:r>
      <w:r>
        <w:t>chamber will start spinning to create a random place where the bullet is with a 1 in 6 chance.</w:t>
      </w:r>
      <w:r>
        <w:t xml:space="preserve"> You can see the spinning GIF chamber on the form1.</w:t>
      </w:r>
    </w:p>
    <w:p w:rsidR="004E5079" w:rsidRDefault="004E5079" w:rsidP="004E5079"/>
    <w:p w:rsidR="004E5079" w:rsidRDefault="00BD72F5" w:rsidP="004E5079">
      <w:pPr>
        <w:rPr>
          <w:sz w:val="40"/>
          <w:szCs w:val="40"/>
        </w:rPr>
      </w:pPr>
      <w:r>
        <w:rPr>
          <w:sz w:val="40"/>
          <w:szCs w:val="40"/>
        </w:rPr>
        <w:t>SHOOT BUTTON</w:t>
      </w:r>
    </w:p>
    <w:p w:rsidR="00BD72F5" w:rsidRPr="00BD72F5" w:rsidRDefault="00A84EFB" w:rsidP="004E5079">
      <w:pPr>
        <w:rPr>
          <w:color w:val="007DEB" w:themeColor="background2" w:themeShade="80"/>
          <w:sz w:val="32"/>
          <w:szCs w:val="32"/>
        </w:rPr>
      </w:pPr>
      <w:proofErr w:type="gramStart"/>
      <w:r>
        <w:rPr>
          <w:color w:val="007DEB" w:themeColor="background2" w:themeShade="80"/>
          <w:sz w:val="32"/>
          <w:szCs w:val="32"/>
        </w:rPr>
        <w:t>When  you</w:t>
      </w:r>
      <w:proofErr w:type="gramEnd"/>
      <w:r>
        <w:rPr>
          <w:color w:val="007DEB" w:themeColor="background2" w:themeShade="80"/>
          <w:sz w:val="32"/>
          <w:szCs w:val="32"/>
        </w:rPr>
        <w:t xml:space="preserve"> w</w:t>
      </w:r>
      <w:r w:rsidR="004474CD">
        <w:rPr>
          <w:color w:val="007DEB" w:themeColor="background2" w:themeShade="80"/>
          <w:sz w:val="32"/>
          <w:szCs w:val="32"/>
        </w:rPr>
        <w:t xml:space="preserve">ill click </w:t>
      </w:r>
      <w:r w:rsidR="00507DE6">
        <w:rPr>
          <w:color w:val="007DEB" w:themeColor="background2" w:themeShade="80"/>
          <w:sz w:val="32"/>
          <w:szCs w:val="32"/>
        </w:rPr>
        <w:t xml:space="preserve"> the </w:t>
      </w:r>
      <w:r>
        <w:rPr>
          <w:color w:val="007DEB" w:themeColor="background2" w:themeShade="80"/>
          <w:sz w:val="32"/>
          <w:szCs w:val="32"/>
        </w:rPr>
        <w:t>SHOOT</w:t>
      </w:r>
      <w:r w:rsidR="00507DE6">
        <w:rPr>
          <w:color w:val="007DEB" w:themeColor="background2" w:themeShade="80"/>
          <w:sz w:val="32"/>
          <w:szCs w:val="32"/>
        </w:rPr>
        <w:t xml:space="preserve"> BUTTON ,a GIF of shooting gun will appear on the form .you will pull the trigger repeatedly until the gun fires through to the number of where the bullet is stored.</w:t>
      </w:r>
      <w:r>
        <w:rPr>
          <w:color w:val="007DEB" w:themeColor="background2" w:themeShade="80"/>
          <w:sz w:val="32"/>
          <w:szCs w:val="32"/>
        </w:rPr>
        <w:t xml:space="preserve"> </w:t>
      </w:r>
    </w:p>
    <w:p w:rsidR="004E5079" w:rsidRPr="00F257FF" w:rsidRDefault="004E5079" w:rsidP="00245F4D">
      <w:pPr>
        <w:rPr>
          <w:color w:val="0D0D0D" w:themeColor="text1" w:themeTint="F2"/>
          <w:sz w:val="36"/>
          <w:szCs w:val="36"/>
        </w:rPr>
      </w:pPr>
      <w:bookmarkStart w:id="5" w:name="_GoBack"/>
      <w:bookmarkEnd w:id="5"/>
    </w:p>
    <w:sectPr w:rsidR="004E5079" w:rsidRPr="00F257FF">
      <w:footerReference w:type="default" r:id="rId8"/>
      <w:headerReference w:type="firs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8AD" w:rsidRDefault="00FD38AD" w:rsidP="00C6554A">
      <w:pPr>
        <w:spacing w:before="0" w:after="0" w:line="240" w:lineRule="auto"/>
      </w:pPr>
      <w:r>
        <w:separator/>
      </w:r>
    </w:p>
  </w:endnote>
  <w:endnote w:type="continuationSeparator" w:id="0">
    <w:p w:rsidR="00FD38AD" w:rsidRDefault="00FD38A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F257F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8AD" w:rsidRDefault="00FD38AD" w:rsidP="00C6554A">
      <w:pPr>
        <w:spacing w:before="0" w:after="0" w:line="240" w:lineRule="auto"/>
      </w:pPr>
      <w:r>
        <w:separator/>
      </w:r>
    </w:p>
  </w:footnote>
  <w:footnote w:type="continuationSeparator" w:id="0">
    <w:p w:rsidR="00FD38AD" w:rsidRDefault="00FD38AD"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E46" w:rsidRPr="00EF0E46" w:rsidRDefault="00EF0E46">
    <w:pPr>
      <w:pStyle w:val="Header"/>
      <w:rPr>
        <w:sz w:val="56"/>
        <w:szCs w:val="56"/>
      </w:rPr>
    </w:pPr>
    <w:r>
      <w:rPr>
        <w:sz w:val="56"/>
        <w:szCs w:val="56"/>
      </w:rPr>
      <w:t>ASKARANDEEP SINGH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952"/>
    <w:rsid w:val="00245F4D"/>
    <w:rsid w:val="002554CD"/>
    <w:rsid w:val="00293B83"/>
    <w:rsid w:val="002B4294"/>
    <w:rsid w:val="00333D0D"/>
    <w:rsid w:val="004474CD"/>
    <w:rsid w:val="004C049F"/>
    <w:rsid w:val="004E5079"/>
    <w:rsid w:val="005000E2"/>
    <w:rsid w:val="00507DE6"/>
    <w:rsid w:val="006A3CE7"/>
    <w:rsid w:val="006F0A29"/>
    <w:rsid w:val="00A84EFB"/>
    <w:rsid w:val="00B85B2B"/>
    <w:rsid w:val="00BC3952"/>
    <w:rsid w:val="00BD72F5"/>
    <w:rsid w:val="00C6554A"/>
    <w:rsid w:val="00DD1FEB"/>
    <w:rsid w:val="00ED7C44"/>
    <w:rsid w:val="00EF0E46"/>
    <w:rsid w:val="00F257FF"/>
    <w:rsid w:val="00FD3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E50858-50AE-42EA-A437-F09FCBFE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1565</TotalTime>
  <Pages>2</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sumeet sardul</cp:lastModifiedBy>
  <cp:revision>1</cp:revision>
  <dcterms:created xsi:type="dcterms:W3CDTF">2018-09-24T22:07:00Z</dcterms:created>
  <dcterms:modified xsi:type="dcterms:W3CDTF">2018-09-26T00:18:00Z</dcterms:modified>
</cp:coreProperties>
</file>